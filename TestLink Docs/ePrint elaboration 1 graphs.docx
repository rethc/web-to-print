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1A" w:rsidRDefault="00001B0D">
      <w:bookmarkStart w:id="0" w:name="_GoBack"/>
      <w:bookmarkEnd w:id="0"/>
      <w:r>
        <w:rPr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396240</wp:posOffset>
            </wp:positionV>
            <wp:extent cx="7240270" cy="79667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270" cy="796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0D1A" w:rsidSect="00115E81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81"/>
    <w:rsid w:val="00001B0D"/>
    <w:rsid w:val="000F039E"/>
    <w:rsid w:val="00115E81"/>
    <w:rsid w:val="004D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51302E04.dotm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kuchesda.reth001</cp:lastModifiedBy>
  <cp:revision>3</cp:revision>
  <dcterms:created xsi:type="dcterms:W3CDTF">2013-09-05T22:19:00Z</dcterms:created>
  <dcterms:modified xsi:type="dcterms:W3CDTF">2013-09-12T01:03:00Z</dcterms:modified>
</cp:coreProperties>
</file>