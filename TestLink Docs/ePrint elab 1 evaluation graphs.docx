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D1A" w:rsidRDefault="00D13265">
      <w:r>
        <w:rPr>
          <w:noProof/>
          <w:lang w:val="en-NZ" w:eastAsia="en-NZ"/>
        </w:rPr>
        <w:drawing>
          <wp:inline distT="0" distB="0" distL="0" distR="0">
            <wp:extent cx="6941185" cy="77920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1185" cy="779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D0D1A" w:rsidSect="00115E81">
      <w:pgSz w:w="12240" w:h="15840"/>
      <w:pgMar w:top="288" w:right="360" w:bottom="288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5E81"/>
    <w:rsid w:val="00115E81"/>
    <w:rsid w:val="002C0B2E"/>
    <w:rsid w:val="004D0D1A"/>
    <w:rsid w:val="00D13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5E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5E8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5E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5E8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F1190D88.dotm</Template>
  <TotalTime>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</dc:creator>
  <cp:lastModifiedBy>kuchesda.reth001</cp:lastModifiedBy>
  <cp:revision>3</cp:revision>
  <dcterms:created xsi:type="dcterms:W3CDTF">2013-09-05T06:03:00Z</dcterms:created>
  <dcterms:modified xsi:type="dcterms:W3CDTF">2013-09-10T00:40:00Z</dcterms:modified>
</cp:coreProperties>
</file>